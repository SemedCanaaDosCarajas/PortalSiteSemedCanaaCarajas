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56C53" w14:textId="50114135" w:rsidR="00231ECC" w:rsidRPr="009E4E18" w:rsidRDefault="00231ECC" w:rsidP="00CF6F3F">
      <w:pPr>
        <w:rPr>
          <w:rFonts w:ascii="Arial" w:hAnsi="Arial" w:cs="Arial"/>
          <w:noProof/>
          <w:color w:val="auto"/>
          <w:sz w:val="32"/>
          <w:szCs w:val="32"/>
        </w:rPr>
      </w:pPr>
    </w:p>
    <w:p w14:paraId="0A39A5C4" w14:textId="512361C0" w:rsidR="00255B15" w:rsidRPr="009E4E18" w:rsidRDefault="00255B15" w:rsidP="00255B15">
      <w:pPr>
        <w:jc w:val="center"/>
        <w:rPr>
          <w:rFonts w:ascii="Arial" w:hAnsi="Arial" w:cs="Arial"/>
          <w:b/>
          <w:noProof/>
          <w:color w:val="auto"/>
          <w:sz w:val="28"/>
          <w:szCs w:val="28"/>
        </w:rPr>
      </w:pPr>
      <w:r w:rsidRPr="009E4E18">
        <w:rPr>
          <w:rFonts w:ascii="Arial" w:hAnsi="Arial" w:cs="Arial"/>
          <w:b/>
          <w:noProof/>
          <w:color w:val="auto"/>
          <w:sz w:val="28"/>
          <w:szCs w:val="28"/>
        </w:rPr>
        <w:t>Curriculum</w:t>
      </w:r>
      <w:r w:rsidR="004C3857" w:rsidRPr="009E4E18">
        <w:rPr>
          <w:rFonts w:ascii="Arial" w:hAnsi="Arial" w:cs="Arial"/>
          <w:b/>
          <w:noProof/>
          <w:color w:val="auto"/>
          <w:sz w:val="28"/>
          <w:szCs w:val="28"/>
        </w:rPr>
        <w:t xml:space="preserve"> </w:t>
      </w:r>
    </w:p>
    <w:p w14:paraId="6098FC1C" w14:textId="6AD0BD9E" w:rsidR="008E1A5B" w:rsidRPr="009E4E18" w:rsidRDefault="00462587" w:rsidP="009D26D2">
      <w:pPr>
        <w:pStyle w:val="NormalWeb"/>
        <w:rPr>
          <w:rFonts w:ascii="Arial" w:hAnsi="Arial" w:cs="Arial"/>
          <w:color w:val="000000"/>
        </w:rPr>
      </w:pPr>
      <w:r w:rsidRPr="009E4E18">
        <w:rPr>
          <w:rFonts w:ascii="Arial" w:hAnsi="Arial" w:cs="Arial"/>
          <w:noProof/>
        </w:rPr>
        <w:drawing>
          <wp:anchor distT="0" distB="0" distL="114300" distR="114300" simplePos="0" relativeHeight="251658241" behindDoc="1" locked="0" layoutInCell="1" allowOverlap="1" wp14:anchorId="160F935D" wp14:editId="6735F852">
            <wp:simplePos x="0" y="0"/>
            <wp:positionH relativeFrom="column">
              <wp:posOffset>4318635</wp:posOffset>
            </wp:positionH>
            <wp:positionV relativeFrom="paragraph">
              <wp:posOffset>47625</wp:posOffset>
            </wp:positionV>
            <wp:extent cx="1314450" cy="1219200"/>
            <wp:effectExtent l="19050" t="0" r="19050" b="381000"/>
            <wp:wrapNone/>
            <wp:docPr id="1704032011" name="Imagem 2" descr="Homem com camisa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27603" name="Imagem 2" descr="Homem com camisa azu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19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6D2" w:rsidRPr="009E4E1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825C4BF" wp14:editId="691FB3F9">
            <wp:simplePos x="0" y="0"/>
            <wp:positionH relativeFrom="column">
              <wp:posOffset>4375785</wp:posOffset>
            </wp:positionH>
            <wp:positionV relativeFrom="paragraph">
              <wp:posOffset>57150</wp:posOffset>
            </wp:positionV>
            <wp:extent cx="1314450" cy="1219200"/>
            <wp:effectExtent l="19050" t="0" r="19050" b="381000"/>
            <wp:wrapNone/>
            <wp:docPr id="1999127603" name="Imagem 2" descr="Homem com camisa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27603" name="Imagem 2" descr="Homem com camisa azu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19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497" w:rsidRPr="009E4E18">
        <w:rPr>
          <w:rFonts w:ascii="Arial" w:hAnsi="Arial" w:cs="Arial"/>
          <w:b/>
          <w:noProof/>
        </w:rPr>
        <w:t>Rosiel Ferreira dos Santos</w:t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  <w:t xml:space="preserve">  </w:t>
      </w:r>
      <w:r w:rsidR="00B71432" w:rsidRPr="009E4E18">
        <w:rPr>
          <w:rFonts w:ascii="Arial" w:hAnsi="Arial" w:cs="Arial"/>
          <w:color w:val="000000"/>
        </w:rPr>
        <w:t>Brasileiro</w:t>
      </w:r>
      <w:r w:rsidR="001638B8" w:rsidRPr="009E4E18">
        <w:rPr>
          <w:rFonts w:ascii="Arial" w:hAnsi="Arial" w:cs="Arial"/>
          <w:color w:val="000000"/>
        </w:rPr>
        <w:t xml:space="preserve">, </w:t>
      </w:r>
      <w:r w:rsidR="002470C0" w:rsidRPr="009E4E18">
        <w:rPr>
          <w:rFonts w:ascii="Arial" w:hAnsi="Arial" w:cs="Arial"/>
          <w:color w:val="000000"/>
        </w:rPr>
        <w:t>Solteiro</w:t>
      </w:r>
      <w:r w:rsidR="001638B8" w:rsidRPr="009E4E18">
        <w:rPr>
          <w:rFonts w:ascii="Arial" w:hAnsi="Arial" w:cs="Arial"/>
          <w:color w:val="000000"/>
        </w:rPr>
        <w:t xml:space="preserve">, </w:t>
      </w:r>
      <w:r w:rsidR="00D64E79" w:rsidRPr="009E4E18">
        <w:rPr>
          <w:rFonts w:ascii="Arial" w:hAnsi="Arial" w:cs="Arial"/>
          <w:color w:val="000000"/>
        </w:rPr>
        <w:t>3</w:t>
      </w:r>
      <w:r w:rsidR="00250B00" w:rsidRPr="009E4E18">
        <w:rPr>
          <w:rFonts w:ascii="Arial" w:hAnsi="Arial" w:cs="Arial"/>
          <w:color w:val="000000"/>
        </w:rPr>
        <w:t>7</w:t>
      </w:r>
      <w:r w:rsidR="00D64E79" w:rsidRPr="009E4E18">
        <w:rPr>
          <w:rFonts w:ascii="Arial" w:hAnsi="Arial" w:cs="Arial"/>
          <w:color w:val="000000"/>
        </w:rPr>
        <w:t xml:space="preserve"> </w:t>
      </w:r>
      <w:r w:rsidR="003343FC" w:rsidRPr="009E4E18">
        <w:rPr>
          <w:rFonts w:ascii="Arial" w:hAnsi="Arial" w:cs="Arial"/>
          <w:color w:val="000000"/>
        </w:rPr>
        <w:t xml:space="preserve">anos </w:t>
      </w:r>
      <w:r w:rsidR="009D26D2" w:rsidRPr="009E4E18">
        <w:rPr>
          <w:rFonts w:ascii="Arial" w:hAnsi="Arial" w:cs="Arial"/>
          <w:color w:val="000000"/>
        </w:rPr>
        <w:t xml:space="preserve">                      </w:t>
      </w:r>
      <w:r w:rsidR="001638B8" w:rsidRPr="009E4E18">
        <w:rPr>
          <w:rFonts w:ascii="Arial" w:hAnsi="Arial" w:cs="Arial"/>
          <w:color w:val="000000"/>
        </w:rPr>
        <w:br/>
      </w:r>
      <w:r w:rsidR="002470C0" w:rsidRPr="00642F98">
        <w:rPr>
          <w:rFonts w:ascii="Arial" w:hAnsi="Arial" w:cs="Arial"/>
          <w:color w:val="000000"/>
        </w:rPr>
        <w:t xml:space="preserve">Rua: </w:t>
      </w:r>
      <w:r w:rsidR="0077446E" w:rsidRPr="00642F98">
        <w:rPr>
          <w:rFonts w:ascii="Arial" w:hAnsi="Arial" w:cs="Arial"/>
          <w:color w:val="000000"/>
        </w:rPr>
        <w:t>Cristo Rei</w:t>
      </w:r>
      <w:r w:rsidR="00C80AFD" w:rsidRPr="00642F98">
        <w:rPr>
          <w:rFonts w:ascii="Arial" w:hAnsi="Arial" w:cs="Arial"/>
          <w:color w:val="000000"/>
        </w:rPr>
        <w:t xml:space="preserve"> </w:t>
      </w:r>
      <w:r w:rsidR="0077446E" w:rsidRPr="00642F98">
        <w:rPr>
          <w:rFonts w:ascii="Arial" w:hAnsi="Arial" w:cs="Arial"/>
          <w:color w:val="000000"/>
        </w:rPr>
        <w:t xml:space="preserve"> </w:t>
      </w:r>
      <w:r w:rsidR="00876DE6"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Bairro: Santa Vitória</w:t>
      </w:r>
      <w:r w:rsidR="0077446E" w:rsidRPr="00642F98"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</w:t>
      </w:r>
      <w:r w:rsidR="008C103D" w:rsidRPr="00642F98">
        <w:rPr>
          <w:rFonts w:ascii="Arial" w:hAnsi="Arial" w:cs="Arial"/>
          <w:color w:val="000000"/>
        </w:rPr>
        <w:t xml:space="preserve">                                                                                                           Cidade: </w:t>
      </w:r>
      <w:r w:rsidR="0077446E" w:rsidRPr="00642F98">
        <w:rPr>
          <w:rFonts w:ascii="Arial" w:hAnsi="Arial" w:cs="Arial"/>
          <w:color w:val="000000"/>
        </w:rPr>
        <w:t xml:space="preserve">Canaã dos Carajás, </w:t>
      </w:r>
      <w:r w:rsidR="00C80AFD" w:rsidRPr="00642F98">
        <w:rPr>
          <w:rFonts w:ascii="Arial" w:hAnsi="Arial" w:cs="Arial"/>
          <w:color w:val="000000"/>
        </w:rPr>
        <w:t>N</w:t>
      </w:r>
      <w:r w:rsidR="0077446E" w:rsidRPr="00642F98">
        <w:rPr>
          <w:rFonts w:ascii="Arial" w:hAnsi="Arial" w:cs="Arial"/>
          <w:color w:val="000000"/>
        </w:rPr>
        <w:t xml:space="preserve">° </w:t>
      </w:r>
      <w:r w:rsidR="006E05B1" w:rsidRPr="00642F98">
        <w:rPr>
          <w:rFonts w:ascii="Arial" w:hAnsi="Arial" w:cs="Arial"/>
          <w:color w:val="000000"/>
        </w:rPr>
        <w:t>91</w:t>
      </w:r>
      <w:r w:rsidR="003343FC" w:rsidRPr="00642F98">
        <w:rPr>
          <w:rFonts w:ascii="Arial" w:eastAsia="Arial" w:hAnsi="Arial" w:cs="Arial"/>
          <w:color w:val="000000"/>
        </w:rPr>
        <w:t xml:space="preserve"> - P</w:t>
      </w:r>
      <w:r w:rsidR="00CF6F3F" w:rsidRPr="00642F98">
        <w:rPr>
          <w:rFonts w:ascii="Arial" w:eastAsia="Arial" w:hAnsi="Arial" w:cs="Arial"/>
          <w:color w:val="000000"/>
        </w:rPr>
        <w:t>A</w:t>
      </w:r>
      <w:r w:rsidR="001638B8" w:rsidRPr="009E4E18">
        <w:rPr>
          <w:rFonts w:ascii="Arial" w:hAnsi="Arial" w:cs="Arial"/>
          <w:color w:val="000000"/>
        </w:rPr>
        <w:br/>
      </w:r>
      <w:r w:rsidR="003343FC" w:rsidRPr="009E4E18">
        <w:rPr>
          <w:rFonts w:ascii="Arial" w:hAnsi="Arial" w:cs="Arial"/>
          <w:color w:val="000000"/>
        </w:rPr>
        <w:t>Tele</w:t>
      </w:r>
      <w:r w:rsidR="000D39B0" w:rsidRPr="009E4E18">
        <w:rPr>
          <w:rFonts w:ascii="Arial" w:hAnsi="Arial" w:cs="Arial"/>
          <w:color w:val="000000"/>
        </w:rPr>
        <w:t>fone</w:t>
      </w:r>
      <w:r w:rsidR="00E07945" w:rsidRPr="009E4E18">
        <w:rPr>
          <w:rFonts w:ascii="Arial" w:hAnsi="Arial" w:cs="Arial"/>
          <w:color w:val="000000"/>
        </w:rPr>
        <w:t xml:space="preserve"> / </w:t>
      </w:r>
      <w:r w:rsidR="00175DB6" w:rsidRPr="009E4E18">
        <w:rPr>
          <w:rFonts w:ascii="Arial" w:hAnsi="Arial" w:cs="Arial"/>
          <w:color w:val="000000"/>
        </w:rPr>
        <w:t>WhatsApp</w:t>
      </w:r>
      <w:r w:rsidR="000D39B0" w:rsidRPr="009E4E18">
        <w:rPr>
          <w:rFonts w:ascii="Arial" w:hAnsi="Arial" w:cs="Arial"/>
          <w:color w:val="000000"/>
        </w:rPr>
        <w:t>:</w:t>
      </w:r>
      <w:r w:rsidR="00D01253" w:rsidRPr="009E4E18">
        <w:rPr>
          <w:rFonts w:ascii="Arial" w:hAnsi="Arial" w:cs="Arial"/>
          <w:color w:val="000000"/>
        </w:rPr>
        <w:t xml:space="preserve"> </w:t>
      </w:r>
      <w:r w:rsidR="000D39B0" w:rsidRPr="009E4E18">
        <w:rPr>
          <w:rFonts w:ascii="Arial" w:hAnsi="Arial" w:cs="Arial"/>
          <w:color w:val="000000"/>
        </w:rPr>
        <w:t xml:space="preserve">(94) </w:t>
      </w:r>
      <w:r w:rsidR="00D64E79" w:rsidRPr="009E4E18">
        <w:rPr>
          <w:rFonts w:ascii="Arial" w:hAnsi="Arial" w:cs="Arial"/>
          <w:color w:val="000000"/>
        </w:rPr>
        <w:t>988013532</w:t>
      </w:r>
      <w:r w:rsidR="00E07945" w:rsidRPr="009E4E18">
        <w:rPr>
          <w:rFonts w:ascii="Arial" w:hAnsi="Arial" w:cs="Arial"/>
          <w:color w:val="000000"/>
        </w:rPr>
        <w:t xml:space="preserve"> </w:t>
      </w:r>
      <w:r w:rsidR="008140EA" w:rsidRPr="009E4E18">
        <w:rPr>
          <w:rFonts w:ascii="Arial" w:hAnsi="Arial" w:cs="Arial"/>
          <w:color w:val="000000"/>
        </w:rPr>
        <w:t xml:space="preserve">                                                                         </w:t>
      </w:r>
      <w:r w:rsidR="008140EA" w:rsidRPr="009E4E18">
        <w:rPr>
          <w:rFonts w:ascii="Arial" w:hAnsi="Arial" w:cs="Arial"/>
        </w:rPr>
        <w:t xml:space="preserve"> </w:t>
      </w:r>
      <w:r w:rsidR="00D12BDE" w:rsidRPr="009E4E18">
        <w:rPr>
          <w:rFonts w:ascii="Arial" w:hAnsi="Arial" w:cs="Arial"/>
        </w:rPr>
        <w:t>CNH: AD</w:t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  <w:t xml:space="preserve">      </w:t>
      </w:r>
      <w:hyperlink r:id="rId10" w:history="1">
        <w:r w:rsidR="001E07A3" w:rsidRPr="009E4E18">
          <w:rPr>
            <w:rStyle w:val="Hyperlink"/>
            <w:rFonts w:ascii="Arial" w:hAnsi="Arial" w:cs="Arial"/>
            <w:color w:val="auto"/>
            <w:u w:val="none"/>
          </w:rPr>
          <w:t>rosiel_santos@hotmail.com</w:t>
        </w:r>
      </w:hyperlink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</w:r>
      <w:r w:rsidR="003D2D92" w:rsidRPr="009E4E18">
        <w:rPr>
          <w:rFonts w:ascii="Arial" w:hAnsi="Arial" w:cs="Arial"/>
          <w:b/>
        </w:rPr>
        <w:tab/>
        <w:t xml:space="preserve">      </w:t>
      </w:r>
      <w:hyperlink r:id="rId11" w:history="1">
        <w:r w:rsidR="001E07A3" w:rsidRPr="009E4E18">
          <w:rPr>
            <w:rStyle w:val="Hyperlink"/>
            <w:rFonts w:ascii="Arial" w:hAnsi="Arial" w:cs="Arial"/>
            <w:color w:val="auto"/>
            <w:u w:val="none"/>
          </w:rPr>
          <w:t>rosielsantos87@gmail.com</w:t>
        </w:r>
      </w:hyperlink>
    </w:p>
    <w:p w14:paraId="680CA8F1" w14:textId="77777777" w:rsidR="002F7C90" w:rsidRPr="009E4E18" w:rsidRDefault="00A93B5E" w:rsidP="00477636">
      <w:pPr>
        <w:pStyle w:val="Seo"/>
        <w:numPr>
          <w:ilvl w:val="0"/>
          <w:numId w:val="3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9E4E18">
        <w:rPr>
          <w:rFonts w:ascii="Arial" w:hAnsi="Arial" w:cs="Arial"/>
          <w:b/>
          <w:bCs/>
          <w:color w:val="auto"/>
          <w:sz w:val="24"/>
          <w:szCs w:val="24"/>
        </w:rPr>
        <w:t>objetivo</w:t>
      </w:r>
    </w:p>
    <w:p w14:paraId="48BA1F89" w14:textId="77777777" w:rsidR="002F7C90" w:rsidRPr="009E4E18" w:rsidRDefault="002F7C90" w:rsidP="001638B8">
      <w:pPr>
        <w:pStyle w:val="Seo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23F5907" w14:textId="651EE519" w:rsidR="009E4E18" w:rsidRPr="009E4E18" w:rsidRDefault="009E4E18" w:rsidP="009E4E18">
      <w:pPr>
        <w:pStyle w:val="Seo"/>
        <w:spacing w:before="0" w:line="360" w:lineRule="auto"/>
        <w:jc w:val="both"/>
        <w:rPr>
          <w:rFonts w:ascii="Arial" w:eastAsia="Arial" w:hAnsi="Arial" w:cs="Arial"/>
          <w:caps w:val="0"/>
          <w:color w:val="000000"/>
          <w:sz w:val="24"/>
          <w:szCs w:val="24"/>
        </w:rPr>
      </w:pPr>
      <w:r w:rsidRPr="009E4E18">
        <w:rPr>
          <w:rFonts w:ascii="Arial" w:eastAsia="Arial" w:hAnsi="Arial" w:cs="Arial"/>
          <w:caps w:val="0"/>
          <w:color w:val="000000"/>
          <w:sz w:val="24"/>
          <w:szCs w:val="24"/>
        </w:rPr>
        <w:t>Colaborar em um ambiente de trabalho onde possa colocar em prática meus conhecimentos em favor da instituição ou empresa na qual viso integrar, focando sempre o benefício e o crescimento organizacional e profissional. onde coloco – me em disposição ao cargo, Professor de matemática.</w:t>
      </w:r>
    </w:p>
    <w:p w14:paraId="3BDEB9D2" w14:textId="42C462B6" w:rsidR="003A2D7F" w:rsidRPr="009E4E18" w:rsidRDefault="009E4E18" w:rsidP="009E4E18">
      <w:pPr>
        <w:pStyle w:val="Seo"/>
        <w:numPr>
          <w:ilvl w:val="0"/>
          <w:numId w:val="41"/>
        </w:numPr>
        <w:spacing w:before="0"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9E4E18">
        <w:rPr>
          <w:rFonts w:ascii="Arial" w:hAnsi="Arial" w:cs="Arial"/>
          <w:b/>
          <w:bCs/>
          <w:caps w:val="0"/>
          <w:color w:val="auto"/>
          <w:sz w:val="24"/>
          <w:szCs w:val="24"/>
        </w:rPr>
        <w:t>GRADUAÇÕES:</w:t>
      </w:r>
    </w:p>
    <w:p w14:paraId="2900A454" w14:textId="4C1EB937" w:rsidR="00D83DF7" w:rsidRPr="009E4E18" w:rsidRDefault="009E4E18" w:rsidP="009E4E18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9E4E18">
        <w:rPr>
          <w:rFonts w:ascii="Arial" w:hAnsi="Arial" w:cs="Arial"/>
          <w:color w:val="auto"/>
          <w:sz w:val="24"/>
          <w:szCs w:val="24"/>
        </w:rPr>
        <w:t>Licenciado (em Pedagogia em 2019, (Instituição Unopar) Conceição do Araguaia – PA)</w:t>
      </w:r>
      <w:r w:rsidR="00A93B5E" w:rsidRPr="009E4E18">
        <w:rPr>
          <w:rFonts w:ascii="Arial" w:hAnsi="Arial" w:cs="Arial"/>
          <w:color w:val="auto"/>
          <w:sz w:val="24"/>
          <w:szCs w:val="24"/>
        </w:rPr>
        <w:t xml:space="preserve">.         </w:t>
      </w:r>
    </w:p>
    <w:p w14:paraId="37A246D7" w14:textId="7F0B2F0A" w:rsidR="00AD4225" w:rsidRPr="009E4E18" w:rsidRDefault="009E4E18" w:rsidP="009E4E18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9E4E18">
        <w:rPr>
          <w:rFonts w:ascii="Arial" w:hAnsi="Arial" w:cs="Arial"/>
          <w:color w:val="auto"/>
          <w:sz w:val="24"/>
          <w:szCs w:val="24"/>
        </w:rPr>
        <w:t>Li</w:t>
      </w:r>
      <w:r>
        <w:rPr>
          <w:rFonts w:ascii="Arial" w:hAnsi="Arial" w:cs="Arial"/>
          <w:color w:val="auto"/>
          <w:sz w:val="24"/>
          <w:szCs w:val="24"/>
        </w:rPr>
        <w:t xml:space="preserve">cenciado (em Matemática em 2022. </w:t>
      </w:r>
      <w:r w:rsidRPr="009E4E18">
        <w:rPr>
          <w:rFonts w:ascii="Arial" w:hAnsi="Arial" w:cs="Arial"/>
          <w:color w:val="auto"/>
          <w:sz w:val="24"/>
          <w:szCs w:val="24"/>
        </w:rPr>
        <w:t>(Universidade do Estado do Pará UEPA) Conceição do Araguaia-PA)</w:t>
      </w:r>
      <w:r w:rsidR="00A93B5E" w:rsidRPr="009E4E18">
        <w:rPr>
          <w:rFonts w:ascii="Arial" w:hAnsi="Arial" w:cs="Arial"/>
          <w:color w:val="auto"/>
          <w:sz w:val="24"/>
          <w:szCs w:val="24"/>
        </w:rPr>
        <w:t>.</w:t>
      </w:r>
      <w:r w:rsidR="002A71BE" w:rsidRPr="009E4E1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850D664" w14:textId="7DDB7ADC" w:rsidR="00DC2245" w:rsidRPr="009E4E18" w:rsidRDefault="00B44ABC" w:rsidP="009E4E18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9E4E18">
        <w:rPr>
          <w:rFonts w:ascii="Arial" w:hAnsi="Arial" w:cs="Arial"/>
          <w:bCs/>
          <w:color w:val="auto"/>
          <w:sz w:val="24"/>
          <w:szCs w:val="24"/>
        </w:rPr>
        <w:t>Cursando p</w:t>
      </w:r>
      <w:r w:rsidR="002B3725" w:rsidRPr="009E4E18">
        <w:rPr>
          <w:rFonts w:ascii="Arial" w:hAnsi="Arial" w:cs="Arial"/>
          <w:bCs/>
          <w:color w:val="auto"/>
          <w:sz w:val="24"/>
          <w:szCs w:val="24"/>
        </w:rPr>
        <w:t xml:space="preserve">ós-graduação </w:t>
      </w:r>
      <w:r w:rsidRPr="009E4E18">
        <w:rPr>
          <w:rFonts w:ascii="Arial" w:hAnsi="Arial" w:cs="Arial"/>
          <w:bCs/>
          <w:color w:val="auto"/>
          <w:sz w:val="24"/>
          <w:szCs w:val="24"/>
        </w:rPr>
        <w:t>em meto</w:t>
      </w:r>
      <w:r w:rsidR="00BD2FF1" w:rsidRPr="009E4E18">
        <w:rPr>
          <w:rFonts w:ascii="Arial" w:hAnsi="Arial" w:cs="Arial"/>
          <w:bCs/>
          <w:color w:val="auto"/>
          <w:sz w:val="24"/>
          <w:szCs w:val="24"/>
        </w:rPr>
        <w:t xml:space="preserve">dologia do ensino de matemática </w:t>
      </w:r>
      <w:r w:rsidR="002B3725" w:rsidRPr="009E4E18">
        <w:rPr>
          <w:rFonts w:ascii="Arial" w:hAnsi="Arial" w:cs="Arial"/>
          <w:bCs/>
          <w:color w:val="auto"/>
          <w:sz w:val="24"/>
          <w:szCs w:val="24"/>
        </w:rPr>
        <w:t>(</w:t>
      </w:r>
      <w:proofErr w:type="spellStart"/>
      <w:r w:rsidR="002B3725" w:rsidRPr="009E4E18">
        <w:rPr>
          <w:rFonts w:ascii="Arial" w:hAnsi="Arial" w:cs="Arial"/>
          <w:bCs/>
          <w:color w:val="auto"/>
          <w:sz w:val="24"/>
          <w:szCs w:val="24"/>
        </w:rPr>
        <w:t>faveni</w:t>
      </w:r>
      <w:proofErr w:type="spellEnd"/>
      <w:r w:rsidR="002B3725" w:rsidRPr="009E4E18">
        <w:rPr>
          <w:rFonts w:ascii="Arial" w:hAnsi="Arial" w:cs="Arial"/>
          <w:bCs/>
          <w:color w:val="auto"/>
          <w:sz w:val="24"/>
          <w:szCs w:val="24"/>
        </w:rPr>
        <w:t>)</w:t>
      </w:r>
    </w:p>
    <w:p w14:paraId="1670F373" w14:textId="74325B38" w:rsidR="007578D2" w:rsidRPr="009E4E18" w:rsidRDefault="007578D2" w:rsidP="009E4E18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9E4E18">
        <w:rPr>
          <w:rFonts w:ascii="Arial" w:hAnsi="Arial" w:cs="Arial"/>
          <w:color w:val="auto"/>
          <w:sz w:val="24"/>
          <w:szCs w:val="24"/>
        </w:rPr>
        <w:t xml:space="preserve">Introdução ao Excel </w:t>
      </w:r>
      <w:r w:rsidR="001E07A3" w:rsidRPr="009E4E18">
        <w:rPr>
          <w:rFonts w:ascii="Arial" w:hAnsi="Arial" w:cs="Arial"/>
          <w:color w:val="auto"/>
          <w:sz w:val="24"/>
          <w:szCs w:val="24"/>
        </w:rPr>
        <w:t xml:space="preserve">40 horas </w:t>
      </w:r>
      <w:r w:rsidRPr="009E4E18">
        <w:rPr>
          <w:rFonts w:ascii="Arial" w:hAnsi="Arial" w:cs="Arial"/>
          <w:color w:val="auto"/>
          <w:sz w:val="24"/>
          <w:szCs w:val="24"/>
        </w:rPr>
        <w:t xml:space="preserve">(Centro Educacional </w:t>
      </w:r>
      <w:r w:rsidR="00175DB6" w:rsidRPr="009E4E18">
        <w:rPr>
          <w:rFonts w:ascii="Arial" w:hAnsi="Arial" w:cs="Arial"/>
          <w:color w:val="auto"/>
          <w:sz w:val="24"/>
          <w:szCs w:val="24"/>
        </w:rPr>
        <w:t>Sete de Setembro</w:t>
      </w:r>
      <w:r w:rsidRPr="009E4E18">
        <w:rPr>
          <w:rFonts w:ascii="Arial" w:hAnsi="Arial" w:cs="Arial"/>
          <w:color w:val="auto"/>
          <w:sz w:val="24"/>
          <w:szCs w:val="24"/>
        </w:rPr>
        <w:t>)</w:t>
      </w:r>
      <w:r w:rsidR="00A93B5E" w:rsidRPr="009E4E18">
        <w:rPr>
          <w:rFonts w:ascii="Arial" w:hAnsi="Arial" w:cs="Arial"/>
          <w:color w:val="auto"/>
          <w:sz w:val="24"/>
          <w:szCs w:val="24"/>
        </w:rPr>
        <w:t>.</w:t>
      </w:r>
    </w:p>
    <w:p w14:paraId="06383B5A" w14:textId="540E94DA" w:rsidR="00DA29FE" w:rsidRPr="009E4E18" w:rsidRDefault="002F7C90" w:rsidP="009E4E18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9E4E18">
        <w:rPr>
          <w:rFonts w:ascii="Arial" w:hAnsi="Arial" w:cs="Arial"/>
          <w:color w:val="auto"/>
          <w:sz w:val="24"/>
          <w:szCs w:val="24"/>
        </w:rPr>
        <w:t>Curso</w:t>
      </w:r>
      <w:r w:rsidR="00041ED1">
        <w:rPr>
          <w:rFonts w:ascii="Arial" w:hAnsi="Arial" w:cs="Arial"/>
          <w:color w:val="auto"/>
          <w:sz w:val="24"/>
          <w:szCs w:val="24"/>
        </w:rPr>
        <w:t xml:space="preserve"> </w:t>
      </w:r>
      <w:r w:rsidRPr="009E4E18">
        <w:rPr>
          <w:rFonts w:ascii="Arial" w:hAnsi="Arial" w:cs="Arial"/>
          <w:color w:val="auto"/>
          <w:sz w:val="24"/>
          <w:szCs w:val="24"/>
        </w:rPr>
        <w:t>e</w:t>
      </w:r>
      <w:r w:rsidR="00DA29FE" w:rsidRPr="009E4E18">
        <w:rPr>
          <w:rFonts w:ascii="Arial" w:hAnsi="Arial" w:cs="Arial"/>
          <w:color w:val="auto"/>
          <w:sz w:val="24"/>
          <w:szCs w:val="24"/>
        </w:rPr>
        <w:t>m</w:t>
      </w:r>
      <w:r w:rsidRPr="009E4E18">
        <w:rPr>
          <w:rFonts w:ascii="Arial" w:hAnsi="Arial" w:cs="Arial"/>
          <w:color w:val="auto"/>
          <w:sz w:val="24"/>
          <w:szCs w:val="24"/>
        </w:rPr>
        <w:t xml:space="preserve"> i</w:t>
      </w:r>
      <w:r w:rsidR="00400C02" w:rsidRPr="009E4E18">
        <w:rPr>
          <w:rFonts w:ascii="Arial" w:hAnsi="Arial" w:cs="Arial"/>
          <w:color w:val="auto"/>
          <w:sz w:val="24"/>
          <w:szCs w:val="24"/>
        </w:rPr>
        <w:t>nformática</w:t>
      </w:r>
      <w:r w:rsidR="00DA29FE" w:rsidRPr="009E4E18">
        <w:rPr>
          <w:rFonts w:ascii="Arial" w:hAnsi="Arial" w:cs="Arial"/>
          <w:color w:val="auto"/>
          <w:sz w:val="24"/>
          <w:szCs w:val="24"/>
        </w:rPr>
        <w:t>;</w:t>
      </w:r>
      <w:r w:rsidR="001D7157" w:rsidRPr="009E4E18">
        <w:rPr>
          <w:rFonts w:ascii="Arial" w:hAnsi="Arial" w:cs="Arial"/>
          <w:color w:val="auto"/>
          <w:sz w:val="24"/>
          <w:szCs w:val="24"/>
        </w:rPr>
        <w:t xml:space="preserve"> </w:t>
      </w:r>
      <w:r w:rsidR="001E07A3" w:rsidRPr="009E4E18">
        <w:rPr>
          <w:rFonts w:ascii="Arial" w:hAnsi="Arial" w:cs="Arial"/>
          <w:color w:val="auto"/>
          <w:sz w:val="24"/>
          <w:szCs w:val="24"/>
        </w:rPr>
        <w:t xml:space="preserve">60 </w:t>
      </w:r>
      <w:r w:rsidR="00175DB6" w:rsidRPr="009E4E18">
        <w:rPr>
          <w:rFonts w:ascii="Arial" w:hAnsi="Arial" w:cs="Arial"/>
          <w:color w:val="auto"/>
          <w:sz w:val="24"/>
          <w:szCs w:val="24"/>
        </w:rPr>
        <w:t>horas (</w:t>
      </w:r>
      <w:r w:rsidR="00BB1D44" w:rsidRPr="009E4E18">
        <w:rPr>
          <w:rFonts w:ascii="Arial" w:hAnsi="Arial" w:cs="Arial"/>
          <w:color w:val="auto"/>
          <w:sz w:val="24"/>
          <w:szCs w:val="24"/>
        </w:rPr>
        <w:t xml:space="preserve">Top </w:t>
      </w:r>
      <w:r w:rsidR="00175DB6" w:rsidRPr="009E4E18">
        <w:rPr>
          <w:rFonts w:ascii="Arial" w:hAnsi="Arial" w:cs="Arial"/>
          <w:color w:val="auto"/>
          <w:sz w:val="24"/>
          <w:szCs w:val="24"/>
        </w:rPr>
        <w:t>Informática</w:t>
      </w:r>
      <w:r w:rsidR="00BB1D44" w:rsidRPr="009E4E18">
        <w:rPr>
          <w:rFonts w:ascii="Arial" w:hAnsi="Arial" w:cs="Arial"/>
          <w:color w:val="auto"/>
          <w:sz w:val="24"/>
          <w:szCs w:val="24"/>
        </w:rPr>
        <w:t>) Conceição do Araguaia</w:t>
      </w:r>
      <w:r w:rsidR="003809DF" w:rsidRPr="009E4E18">
        <w:rPr>
          <w:rFonts w:ascii="Arial" w:hAnsi="Arial" w:cs="Arial"/>
          <w:color w:val="auto"/>
          <w:sz w:val="24"/>
          <w:szCs w:val="24"/>
        </w:rPr>
        <w:t xml:space="preserve"> – </w:t>
      </w:r>
      <w:r w:rsidR="00BB1D44" w:rsidRPr="009E4E18">
        <w:rPr>
          <w:rFonts w:ascii="Arial" w:hAnsi="Arial" w:cs="Arial"/>
          <w:color w:val="auto"/>
          <w:sz w:val="24"/>
          <w:szCs w:val="24"/>
        </w:rPr>
        <w:t>PA</w:t>
      </w:r>
      <w:r w:rsidR="00A93B5E" w:rsidRPr="009E4E18">
        <w:rPr>
          <w:rFonts w:ascii="Arial" w:hAnsi="Arial" w:cs="Arial"/>
          <w:color w:val="auto"/>
          <w:sz w:val="24"/>
          <w:szCs w:val="24"/>
        </w:rPr>
        <w:t>.</w:t>
      </w:r>
    </w:p>
    <w:p w14:paraId="59E3E7B6" w14:textId="17624B7C" w:rsidR="008D32E3" w:rsidRPr="009E4E18" w:rsidRDefault="004C3857" w:rsidP="009E4E18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9E4E18">
        <w:rPr>
          <w:rFonts w:ascii="Arial" w:hAnsi="Arial" w:cs="Arial"/>
          <w:color w:val="auto"/>
          <w:sz w:val="24"/>
          <w:szCs w:val="24"/>
        </w:rPr>
        <w:t>Auxiliar a</w:t>
      </w:r>
      <w:r w:rsidR="00EB5940" w:rsidRPr="009E4E18">
        <w:rPr>
          <w:rFonts w:ascii="Arial" w:hAnsi="Arial" w:cs="Arial"/>
          <w:color w:val="auto"/>
          <w:sz w:val="24"/>
          <w:szCs w:val="24"/>
        </w:rPr>
        <w:t>dministrativo</w:t>
      </w:r>
      <w:r w:rsidRPr="009E4E18">
        <w:rPr>
          <w:rFonts w:ascii="Arial" w:hAnsi="Arial" w:cs="Arial"/>
          <w:color w:val="auto"/>
          <w:sz w:val="24"/>
          <w:szCs w:val="24"/>
        </w:rPr>
        <w:t xml:space="preserve"> 80 horas</w:t>
      </w:r>
      <w:r w:rsidR="00EB5940" w:rsidRPr="009E4E18">
        <w:rPr>
          <w:rFonts w:ascii="Arial" w:hAnsi="Arial" w:cs="Arial"/>
          <w:color w:val="auto"/>
          <w:sz w:val="24"/>
          <w:szCs w:val="24"/>
        </w:rPr>
        <w:t xml:space="preserve"> </w:t>
      </w:r>
      <w:r w:rsidR="00175DB6" w:rsidRPr="009E4E18">
        <w:rPr>
          <w:rFonts w:ascii="Arial" w:hAnsi="Arial" w:cs="Arial"/>
          <w:color w:val="auto"/>
          <w:sz w:val="24"/>
          <w:szCs w:val="24"/>
        </w:rPr>
        <w:t>(MVB</w:t>
      </w:r>
      <w:r w:rsidR="00EB5940" w:rsidRPr="009E4E18">
        <w:rPr>
          <w:rFonts w:ascii="Arial" w:hAnsi="Arial" w:cs="Arial"/>
          <w:color w:val="auto"/>
          <w:sz w:val="24"/>
          <w:szCs w:val="24"/>
        </w:rPr>
        <w:t xml:space="preserve"> Cursos)</w:t>
      </w:r>
      <w:r w:rsidR="005738DC">
        <w:rPr>
          <w:rFonts w:ascii="Arial" w:hAnsi="Arial" w:cs="Arial"/>
          <w:color w:val="auto"/>
          <w:sz w:val="24"/>
          <w:szCs w:val="24"/>
        </w:rPr>
        <w:t>.</w:t>
      </w:r>
    </w:p>
    <w:p w14:paraId="34CC9C95" w14:textId="0E67EDBA" w:rsidR="005B0C63" w:rsidRDefault="00B30D63" w:rsidP="00B44ABC">
      <w:pPr>
        <w:pStyle w:val="PargrafodaLista"/>
        <w:numPr>
          <w:ilvl w:val="0"/>
          <w:numId w:val="36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9E4E18">
        <w:rPr>
          <w:rFonts w:ascii="Arial" w:hAnsi="Arial" w:cs="Arial"/>
          <w:b/>
          <w:bCs/>
          <w:color w:val="auto"/>
          <w:sz w:val="24"/>
          <w:szCs w:val="24"/>
        </w:rPr>
        <w:t>EXPERIÊNCIA</w:t>
      </w:r>
      <w:r w:rsidR="0002401A" w:rsidRPr="009E4E18">
        <w:rPr>
          <w:rFonts w:ascii="Arial" w:hAnsi="Arial" w:cs="Arial"/>
          <w:b/>
          <w:bCs/>
          <w:color w:val="auto"/>
          <w:sz w:val="24"/>
          <w:szCs w:val="24"/>
        </w:rPr>
        <w:t xml:space="preserve"> PROFISSIONAL</w:t>
      </w:r>
      <w:r w:rsidR="002A71BE" w:rsidRPr="009E4E18">
        <w:rPr>
          <w:rFonts w:ascii="Arial" w:hAnsi="Arial" w:cs="Arial"/>
          <w:sz w:val="24"/>
          <w:szCs w:val="24"/>
        </w:rPr>
        <w:t xml:space="preserve"> </w:t>
      </w:r>
    </w:p>
    <w:p w14:paraId="4417C047" w14:textId="611495D4" w:rsidR="00B44ABC" w:rsidRDefault="00C76A0B" w:rsidP="00C76A0B">
      <w:pPr>
        <w:pStyle w:val="PargrafodaLista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76A0B">
        <w:rPr>
          <w:rFonts w:ascii="Arial" w:hAnsi="Arial" w:cs="Arial"/>
          <w:color w:val="000000" w:themeColor="text1"/>
          <w:sz w:val="24"/>
          <w:szCs w:val="24"/>
        </w:rPr>
        <w:t xml:space="preserve">Colégio pequeno príncipe </w:t>
      </w:r>
      <w:r>
        <w:rPr>
          <w:rFonts w:ascii="Arial" w:hAnsi="Arial" w:cs="Arial"/>
          <w:color w:val="000000" w:themeColor="text1"/>
          <w:sz w:val="24"/>
          <w:szCs w:val="24"/>
        </w:rPr>
        <w:t>(São Félix do Xingu</w:t>
      </w:r>
      <w:r w:rsidR="009F43FF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PA)</w:t>
      </w:r>
    </w:p>
    <w:p w14:paraId="371018E6" w14:textId="35D7456E" w:rsidR="009F43FF" w:rsidRDefault="009F43FF" w:rsidP="00C76A0B">
      <w:pPr>
        <w:pStyle w:val="PargrafodaLista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Prefeitura municipal de Conceição do Araguaia - PA</w:t>
      </w:r>
    </w:p>
    <w:p w14:paraId="18C6EA94" w14:textId="77777777" w:rsidR="00C76A0B" w:rsidRPr="00C76A0B" w:rsidRDefault="00C76A0B" w:rsidP="00C76A0B">
      <w:pPr>
        <w:pStyle w:val="PargrafodaLista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34B1C8D" w14:textId="096499EC" w:rsidR="00731688" w:rsidRPr="009E4E18" w:rsidRDefault="003D2D92" w:rsidP="003D2D92">
      <w:pPr>
        <w:pStyle w:val="PargrafodaLista"/>
        <w:spacing w:after="120" w:line="240" w:lineRule="auto"/>
        <w:ind w:left="0"/>
        <w:rPr>
          <w:rFonts w:ascii="Arial" w:hAnsi="Arial" w:cs="Arial"/>
          <w:b/>
          <w:color w:val="auto"/>
          <w:sz w:val="24"/>
          <w:szCs w:val="24"/>
        </w:rPr>
      </w:pPr>
      <w:r w:rsidRPr="009E4E18">
        <w:rPr>
          <w:rFonts w:ascii="Arial" w:hAnsi="Arial" w:cs="Arial"/>
          <w:b/>
          <w:color w:val="auto"/>
          <w:sz w:val="24"/>
          <w:szCs w:val="24"/>
        </w:rPr>
        <w:t>I</w:t>
      </w:r>
      <w:r w:rsidR="00BC0FE4" w:rsidRPr="009E4E18">
        <w:rPr>
          <w:rFonts w:ascii="Arial" w:hAnsi="Arial" w:cs="Arial"/>
          <w:b/>
          <w:color w:val="auto"/>
          <w:sz w:val="24"/>
          <w:szCs w:val="24"/>
        </w:rPr>
        <w:t>NFORMAÇÔES ADICIONAIS</w:t>
      </w:r>
      <w:r w:rsidRPr="009E4E18">
        <w:rPr>
          <w:rFonts w:ascii="Arial" w:hAnsi="Arial" w:cs="Arial"/>
          <w:b/>
          <w:color w:val="auto"/>
          <w:sz w:val="24"/>
          <w:szCs w:val="24"/>
        </w:rPr>
        <w:t>.</w:t>
      </w:r>
    </w:p>
    <w:p w14:paraId="54E387FE" w14:textId="77777777" w:rsidR="00BD2FF1" w:rsidRPr="009E4E18" w:rsidRDefault="00BD2FF1" w:rsidP="00BD2FF1">
      <w:pPr>
        <w:spacing w:after="12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E4E18">
        <w:rPr>
          <w:rFonts w:ascii="Arial" w:eastAsia="Arial" w:hAnsi="Arial" w:cs="Arial"/>
          <w:color w:val="000000"/>
          <w:sz w:val="24"/>
          <w:szCs w:val="24"/>
        </w:rPr>
        <w:t>Facilidade em relacionar-se com colegas e equipe de trabalho.</w:t>
      </w:r>
    </w:p>
    <w:p w14:paraId="37E504EC" w14:textId="5228C9EE" w:rsidR="00BD2FF1" w:rsidRPr="009E4E18" w:rsidRDefault="00BD2FF1" w:rsidP="00BD2FF1">
      <w:pPr>
        <w:spacing w:after="12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E4E18">
        <w:rPr>
          <w:rFonts w:ascii="Arial" w:eastAsia="Arial" w:hAnsi="Arial" w:cs="Arial"/>
          <w:color w:val="000000"/>
          <w:sz w:val="24"/>
          <w:szCs w:val="24"/>
        </w:rPr>
        <w:t>Desenvolver com competência as devidas funções inerentes ao cargo de atua</w:t>
      </w:r>
      <w:r w:rsidR="004C3857" w:rsidRPr="009E4E18">
        <w:rPr>
          <w:rFonts w:ascii="Arial" w:eastAsia="Arial" w:hAnsi="Arial" w:cs="Arial"/>
          <w:color w:val="000000"/>
          <w:sz w:val="24"/>
          <w:szCs w:val="24"/>
        </w:rPr>
        <w:t>ção do Professor de Matemática.</w:t>
      </w:r>
    </w:p>
    <w:p w14:paraId="67FAAFEB" w14:textId="77777777" w:rsidR="00BD2FF1" w:rsidRPr="009E4E18" w:rsidRDefault="00BD2FF1" w:rsidP="00BD2FF1">
      <w:pPr>
        <w:spacing w:after="12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E4E18">
        <w:rPr>
          <w:rFonts w:ascii="Arial" w:eastAsia="Arial" w:hAnsi="Arial" w:cs="Arial"/>
          <w:color w:val="000000"/>
          <w:sz w:val="24"/>
          <w:szCs w:val="24"/>
        </w:rPr>
        <w:t>Facilidade em trabalhar em equipe.</w:t>
      </w:r>
    </w:p>
    <w:p w14:paraId="42B2D253" w14:textId="77777777" w:rsidR="00AB64F9" w:rsidRPr="009E4E18" w:rsidRDefault="00AB64F9" w:rsidP="00AB64F9">
      <w:pPr>
        <w:pStyle w:val="PargrafodaLista"/>
        <w:spacing w:after="120" w:line="240" w:lineRule="auto"/>
        <w:jc w:val="right"/>
        <w:rPr>
          <w:rFonts w:ascii="Arial" w:hAnsi="Arial" w:cs="Arial"/>
          <w:color w:val="auto"/>
          <w:sz w:val="24"/>
          <w:szCs w:val="24"/>
        </w:rPr>
      </w:pPr>
    </w:p>
    <w:p w14:paraId="4791F2F6" w14:textId="7E0104B9" w:rsidR="00AB64F9" w:rsidRPr="009E4E18" w:rsidRDefault="00D4473B" w:rsidP="005B0C63">
      <w:pPr>
        <w:pStyle w:val="PargrafodaLista"/>
        <w:spacing w:after="120" w:line="240" w:lineRule="auto"/>
        <w:jc w:val="right"/>
        <w:rPr>
          <w:rFonts w:ascii="Arial" w:hAnsi="Arial" w:cs="Arial"/>
          <w:color w:val="auto"/>
          <w:sz w:val="24"/>
          <w:szCs w:val="24"/>
        </w:rPr>
      </w:pPr>
      <w:r w:rsidRPr="005B0C63">
        <w:rPr>
          <w:rFonts w:ascii="Arial" w:hAnsi="Arial" w:cs="Arial"/>
          <w:color w:val="auto"/>
          <w:sz w:val="24"/>
          <w:szCs w:val="24"/>
        </w:rPr>
        <w:t>C</w:t>
      </w:r>
      <w:r>
        <w:rPr>
          <w:rFonts w:ascii="Arial" w:hAnsi="Arial" w:cs="Arial"/>
          <w:color w:val="auto"/>
          <w:sz w:val="24"/>
          <w:szCs w:val="24"/>
        </w:rPr>
        <w:t>anaã dos Carajás</w:t>
      </w:r>
      <w:r w:rsidRPr="005B0C63">
        <w:rPr>
          <w:rFonts w:ascii="Arial" w:hAnsi="Arial" w:cs="Arial"/>
          <w:color w:val="auto"/>
          <w:sz w:val="24"/>
          <w:szCs w:val="24"/>
        </w:rPr>
        <w:t xml:space="preserve"> </w:t>
      </w:r>
      <w:r w:rsidR="003D2D92" w:rsidRPr="009E4E18">
        <w:rPr>
          <w:rFonts w:ascii="Arial" w:hAnsi="Arial" w:cs="Arial"/>
          <w:color w:val="auto"/>
          <w:sz w:val="24"/>
          <w:szCs w:val="24"/>
        </w:rPr>
        <w:t>– PA,</w:t>
      </w:r>
      <w:r w:rsidR="005B0C63" w:rsidRPr="009E4E18">
        <w:rPr>
          <w:rFonts w:ascii="Arial" w:hAnsi="Arial" w:cs="Arial"/>
          <w:color w:val="auto"/>
          <w:sz w:val="24"/>
          <w:szCs w:val="24"/>
        </w:rPr>
        <w:t xml:space="preserve"> </w:t>
      </w:r>
      <w:r w:rsidR="003D2D92" w:rsidRPr="009E4E18">
        <w:rPr>
          <w:rFonts w:ascii="Arial" w:hAnsi="Arial" w:cs="Arial"/>
          <w:color w:val="auto"/>
          <w:sz w:val="24"/>
          <w:szCs w:val="24"/>
        </w:rPr>
        <w:t>202</w:t>
      </w:r>
      <w:r w:rsidR="00AD4225" w:rsidRPr="009E4E18">
        <w:rPr>
          <w:rFonts w:ascii="Arial" w:hAnsi="Arial" w:cs="Arial"/>
          <w:color w:val="auto"/>
          <w:sz w:val="24"/>
          <w:szCs w:val="24"/>
        </w:rPr>
        <w:t>5</w:t>
      </w:r>
    </w:p>
    <w:sectPr w:rsidR="00AB64F9" w:rsidRPr="009E4E18" w:rsidSect="002303D7">
      <w:headerReference w:type="default" r:id="rId12"/>
      <w:footerReference w:type="default" r:id="rId13"/>
      <w:pgSz w:w="11907" w:h="16839" w:code="1"/>
      <w:pgMar w:top="142" w:right="1134" w:bottom="28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40D79" w14:textId="77777777" w:rsidR="002378A7" w:rsidRDefault="002378A7">
      <w:r>
        <w:separator/>
      </w:r>
    </w:p>
  </w:endnote>
  <w:endnote w:type="continuationSeparator" w:id="0">
    <w:p w14:paraId="7769ACB5" w14:textId="77777777" w:rsidR="002378A7" w:rsidRDefault="002378A7">
      <w:r>
        <w:continuationSeparator/>
      </w:r>
    </w:p>
  </w:endnote>
  <w:endnote w:type="continuationNotice" w:id="1">
    <w:p w14:paraId="1DBB969C" w14:textId="77777777" w:rsidR="00B845A0" w:rsidRDefault="00B845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70A44" w14:textId="77777777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B44ABC">
      <w:rPr>
        <w:noProof/>
      </w:rPr>
      <w:t>2</w:t>
    </w:r>
    <w:r>
      <w:fldChar w:fldCharType="end"/>
    </w:r>
    <w:r w:rsidR="00163F2A">
      <w:t xml:space="preserve"> </w:t>
    </w:r>
    <w:r w:rsidR="00741DA5" w:rsidRPr="009C3B99">
      <w:rPr>
        <w:noProof/>
        <w:lang w:eastAsia="pt-BR"/>
      </w:rPr>
      <mc:AlternateContent>
        <mc:Choice Requires="wps">
          <w:drawing>
            <wp:inline distT="0" distB="0" distL="0" distR="0" wp14:anchorId="7ECD31EA" wp14:editId="2100CB55">
              <wp:extent cx="91440" cy="91440"/>
              <wp:effectExtent l="19050" t="19050" r="3810" b="3810"/>
              <wp:docPr id="1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34493F3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092FE" w14:textId="77777777" w:rsidR="002378A7" w:rsidRDefault="002378A7">
      <w:r>
        <w:separator/>
      </w:r>
    </w:p>
  </w:footnote>
  <w:footnote w:type="continuationSeparator" w:id="0">
    <w:p w14:paraId="0863105F" w14:textId="77777777" w:rsidR="002378A7" w:rsidRDefault="002378A7">
      <w:r>
        <w:continuationSeparator/>
      </w:r>
    </w:p>
  </w:footnote>
  <w:footnote w:type="continuationNotice" w:id="1">
    <w:p w14:paraId="67FE5EA4" w14:textId="77777777" w:rsidR="00B845A0" w:rsidRDefault="00B845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00BB7" w14:textId="77777777" w:rsidR="009C3B99" w:rsidRDefault="009C3B99" w:rsidP="009967C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55117B8"/>
    <w:multiLevelType w:val="hybridMultilevel"/>
    <w:tmpl w:val="0F0A49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 w15:restartNumberingAfterBreak="0">
    <w:nsid w:val="126A27D1"/>
    <w:multiLevelType w:val="hybridMultilevel"/>
    <w:tmpl w:val="7340D3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 w15:restartNumberingAfterBreak="0">
    <w:nsid w:val="1BC32E33"/>
    <w:multiLevelType w:val="hybridMultilevel"/>
    <w:tmpl w:val="25547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D82BF9"/>
    <w:multiLevelType w:val="hybridMultilevel"/>
    <w:tmpl w:val="3B22F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0295B"/>
    <w:multiLevelType w:val="hybridMultilevel"/>
    <w:tmpl w:val="98C40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336936"/>
    <w:multiLevelType w:val="hybridMultilevel"/>
    <w:tmpl w:val="3B188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0" w15:restartNumberingAfterBreak="0">
    <w:nsid w:val="35A7760C"/>
    <w:multiLevelType w:val="hybridMultilevel"/>
    <w:tmpl w:val="D4346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B0806"/>
    <w:multiLevelType w:val="hybridMultilevel"/>
    <w:tmpl w:val="EABE0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D0AD0"/>
    <w:multiLevelType w:val="hybridMultilevel"/>
    <w:tmpl w:val="F6E8D0D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D5886"/>
    <w:multiLevelType w:val="hybridMultilevel"/>
    <w:tmpl w:val="9E3E2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1609B"/>
    <w:multiLevelType w:val="hybridMultilevel"/>
    <w:tmpl w:val="E3107E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77A1B"/>
    <w:multiLevelType w:val="hybridMultilevel"/>
    <w:tmpl w:val="BA0E64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356C7"/>
    <w:multiLevelType w:val="hybridMultilevel"/>
    <w:tmpl w:val="9DC65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4B1B96"/>
    <w:multiLevelType w:val="hybridMultilevel"/>
    <w:tmpl w:val="E6C82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818D6"/>
    <w:multiLevelType w:val="hybridMultilevel"/>
    <w:tmpl w:val="5996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758986">
    <w:abstractNumId w:val="25"/>
  </w:num>
  <w:num w:numId="2" w16cid:durableId="1080130986">
    <w:abstractNumId w:val="12"/>
  </w:num>
  <w:num w:numId="3" w16cid:durableId="329916386">
    <w:abstractNumId w:val="14"/>
  </w:num>
  <w:num w:numId="4" w16cid:durableId="619142607">
    <w:abstractNumId w:val="9"/>
  </w:num>
  <w:num w:numId="5" w16cid:durableId="1408185560">
    <w:abstractNumId w:val="7"/>
  </w:num>
  <w:num w:numId="6" w16cid:durableId="1616136781">
    <w:abstractNumId w:val="6"/>
  </w:num>
  <w:num w:numId="7" w16cid:durableId="439373716">
    <w:abstractNumId w:val="5"/>
  </w:num>
  <w:num w:numId="8" w16cid:durableId="1368486697">
    <w:abstractNumId w:val="4"/>
  </w:num>
  <w:num w:numId="9" w16cid:durableId="1354454212">
    <w:abstractNumId w:val="8"/>
  </w:num>
  <w:num w:numId="10" w16cid:durableId="88503997">
    <w:abstractNumId w:val="3"/>
  </w:num>
  <w:num w:numId="11" w16cid:durableId="1087458706">
    <w:abstractNumId w:val="2"/>
  </w:num>
  <w:num w:numId="12" w16cid:durableId="1443258102">
    <w:abstractNumId w:val="1"/>
  </w:num>
  <w:num w:numId="13" w16cid:durableId="1560166984">
    <w:abstractNumId w:val="0"/>
  </w:num>
  <w:num w:numId="14" w16cid:durableId="1237859862">
    <w:abstractNumId w:val="14"/>
  </w:num>
  <w:num w:numId="15" w16cid:durableId="1017922824">
    <w:abstractNumId w:val="12"/>
  </w:num>
  <w:num w:numId="16" w16cid:durableId="1330521802">
    <w:abstractNumId w:val="12"/>
  </w:num>
  <w:num w:numId="17" w16cid:durableId="23530876">
    <w:abstractNumId w:val="12"/>
  </w:num>
  <w:num w:numId="18" w16cid:durableId="400641309">
    <w:abstractNumId w:val="12"/>
  </w:num>
  <w:num w:numId="19" w16cid:durableId="1241057597">
    <w:abstractNumId w:val="14"/>
  </w:num>
  <w:num w:numId="20" w16cid:durableId="1935896433">
    <w:abstractNumId w:val="12"/>
  </w:num>
  <w:num w:numId="21" w16cid:durableId="63065473">
    <w:abstractNumId w:val="12"/>
  </w:num>
  <w:num w:numId="22" w16cid:durableId="1487360990">
    <w:abstractNumId w:val="12"/>
  </w:num>
  <w:num w:numId="23" w16cid:durableId="2043438962">
    <w:abstractNumId w:val="14"/>
  </w:num>
  <w:num w:numId="24" w16cid:durableId="1856916626">
    <w:abstractNumId w:val="19"/>
  </w:num>
  <w:num w:numId="25" w16cid:durableId="598871403">
    <w:abstractNumId w:val="10"/>
  </w:num>
  <w:num w:numId="26" w16cid:durableId="894968008">
    <w:abstractNumId w:val="24"/>
  </w:num>
  <w:num w:numId="27" w16cid:durableId="1519586276">
    <w:abstractNumId w:val="26"/>
  </w:num>
  <w:num w:numId="28" w16cid:durableId="1738479528">
    <w:abstractNumId w:val="16"/>
  </w:num>
  <w:num w:numId="29" w16cid:durableId="142820825">
    <w:abstractNumId w:val="15"/>
  </w:num>
  <w:num w:numId="30" w16cid:durableId="467626722">
    <w:abstractNumId w:val="23"/>
  </w:num>
  <w:num w:numId="31" w16cid:durableId="1377051059">
    <w:abstractNumId w:val="20"/>
  </w:num>
  <w:num w:numId="32" w16cid:durableId="1086154257">
    <w:abstractNumId w:val="31"/>
  </w:num>
  <w:num w:numId="33" w16cid:durableId="1504005300">
    <w:abstractNumId w:val="22"/>
  </w:num>
  <w:num w:numId="34" w16cid:durableId="1950811707">
    <w:abstractNumId w:val="11"/>
  </w:num>
  <w:num w:numId="35" w16cid:durableId="1676808522">
    <w:abstractNumId w:val="13"/>
  </w:num>
  <w:num w:numId="36" w16cid:durableId="1126388332">
    <w:abstractNumId w:val="27"/>
  </w:num>
  <w:num w:numId="37" w16cid:durableId="535773805">
    <w:abstractNumId w:val="17"/>
  </w:num>
  <w:num w:numId="38" w16cid:durableId="1436055390">
    <w:abstractNumId w:val="18"/>
  </w:num>
  <w:num w:numId="39" w16cid:durableId="2055931381">
    <w:abstractNumId w:val="29"/>
  </w:num>
  <w:num w:numId="40" w16cid:durableId="1995185503">
    <w:abstractNumId w:val="21"/>
  </w:num>
  <w:num w:numId="41" w16cid:durableId="1088504763">
    <w:abstractNumId w:val="28"/>
  </w:num>
  <w:num w:numId="42" w16cid:durableId="196977866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0" style="mso-position-horizontal-relative:margin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9BD"/>
    <w:rsid w:val="00001650"/>
    <w:rsid w:val="0000555E"/>
    <w:rsid w:val="00021497"/>
    <w:rsid w:val="0002401A"/>
    <w:rsid w:val="00033CCE"/>
    <w:rsid w:val="00036F8E"/>
    <w:rsid w:val="00041ED1"/>
    <w:rsid w:val="0007682A"/>
    <w:rsid w:val="0008161A"/>
    <w:rsid w:val="00093B2E"/>
    <w:rsid w:val="000A311E"/>
    <w:rsid w:val="000A62B5"/>
    <w:rsid w:val="000C0FD3"/>
    <w:rsid w:val="000D31B7"/>
    <w:rsid w:val="000D39B0"/>
    <w:rsid w:val="000D6C68"/>
    <w:rsid w:val="000E513F"/>
    <w:rsid w:val="00114332"/>
    <w:rsid w:val="0013369D"/>
    <w:rsid w:val="00136A33"/>
    <w:rsid w:val="001410DD"/>
    <w:rsid w:val="0014791A"/>
    <w:rsid w:val="00160A4E"/>
    <w:rsid w:val="001638B8"/>
    <w:rsid w:val="00163F2A"/>
    <w:rsid w:val="00175DB6"/>
    <w:rsid w:val="0018489F"/>
    <w:rsid w:val="001871A8"/>
    <w:rsid w:val="00194099"/>
    <w:rsid w:val="001959A0"/>
    <w:rsid w:val="001A39F3"/>
    <w:rsid w:val="001B1E7E"/>
    <w:rsid w:val="001B2DB5"/>
    <w:rsid w:val="001D7157"/>
    <w:rsid w:val="001E07A3"/>
    <w:rsid w:val="001F79A8"/>
    <w:rsid w:val="00201225"/>
    <w:rsid w:val="002039BD"/>
    <w:rsid w:val="0020752D"/>
    <w:rsid w:val="002108C4"/>
    <w:rsid w:val="002122DB"/>
    <w:rsid w:val="00214236"/>
    <w:rsid w:val="00226080"/>
    <w:rsid w:val="002303D7"/>
    <w:rsid w:val="00231ECC"/>
    <w:rsid w:val="002337DE"/>
    <w:rsid w:val="00234036"/>
    <w:rsid w:val="002378A7"/>
    <w:rsid w:val="00240CBB"/>
    <w:rsid w:val="00241918"/>
    <w:rsid w:val="002470C0"/>
    <w:rsid w:val="00250B00"/>
    <w:rsid w:val="00255B15"/>
    <w:rsid w:val="0026490B"/>
    <w:rsid w:val="00280E2B"/>
    <w:rsid w:val="00293568"/>
    <w:rsid w:val="002A71BE"/>
    <w:rsid w:val="002B3725"/>
    <w:rsid w:val="002D2AC9"/>
    <w:rsid w:val="002D4DED"/>
    <w:rsid w:val="002F35FE"/>
    <w:rsid w:val="002F7C90"/>
    <w:rsid w:val="003008D6"/>
    <w:rsid w:val="003343FC"/>
    <w:rsid w:val="00343D8A"/>
    <w:rsid w:val="003809DF"/>
    <w:rsid w:val="00394F74"/>
    <w:rsid w:val="003A2D7F"/>
    <w:rsid w:val="003D2D92"/>
    <w:rsid w:val="003F7E44"/>
    <w:rsid w:val="00400C02"/>
    <w:rsid w:val="0040742B"/>
    <w:rsid w:val="00422D08"/>
    <w:rsid w:val="00427FB3"/>
    <w:rsid w:val="00462587"/>
    <w:rsid w:val="0046795F"/>
    <w:rsid w:val="00471ABE"/>
    <w:rsid w:val="00472079"/>
    <w:rsid w:val="00477636"/>
    <w:rsid w:val="004A0DB4"/>
    <w:rsid w:val="004B1D47"/>
    <w:rsid w:val="004C3857"/>
    <w:rsid w:val="004D108F"/>
    <w:rsid w:val="004E2D42"/>
    <w:rsid w:val="004E34BB"/>
    <w:rsid w:val="004E7BBD"/>
    <w:rsid w:val="005229B2"/>
    <w:rsid w:val="005273F5"/>
    <w:rsid w:val="00530694"/>
    <w:rsid w:val="00531511"/>
    <w:rsid w:val="005657D9"/>
    <w:rsid w:val="005738DC"/>
    <w:rsid w:val="005A2CF1"/>
    <w:rsid w:val="005B0C63"/>
    <w:rsid w:val="005B4FE0"/>
    <w:rsid w:val="005B5B47"/>
    <w:rsid w:val="005B5FD3"/>
    <w:rsid w:val="005E54FB"/>
    <w:rsid w:val="005E6BFC"/>
    <w:rsid w:val="005F18F0"/>
    <w:rsid w:val="005F2215"/>
    <w:rsid w:val="006361C2"/>
    <w:rsid w:val="00642F98"/>
    <w:rsid w:val="00655AB6"/>
    <w:rsid w:val="00667185"/>
    <w:rsid w:val="00671C12"/>
    <w:rsid w:val="00671E95"/>
    <w:rsid w:val="0067305B"/>
    <w:rsid w:val="006B7EDE"/>
    <w:rsid w:val="006E05B1"/>
    <w:rsid w:val="007034F2"/>
    <w:rsid w:val="00727B21"/>
    <w:rsid w:val="00731688"/>
    <w:rsid w:val="00732996"/>
    <w:rsid w:val="00741D6E"/>
    <w:rsid w:val="00741DA5"/>
    <w:rsid w:val="007578D2"/>
    <w:rsid w:val="0077446E"/>
    <w:rsid w:val="0079192E"/>
    <w:rsid w:val="007A4EE0"/>
    <w:rsid w:val="007B4847"/>
    <w:rsid w:val="007F4FCB"/>
    <w:rsid w:val="0080730F"/>
    <w:rsid w:val="00813495"/>
    <w:rsid w:val="008140EA"/>
    <w:rsid w:val="00825C8A"/>
    <w:rsid w:val="00860CBB"/>
    <w:rsid w:val="00875511"/>
    <w:rsid w:val="00876DE6"/>
    <w:rsid w:val="008818D9"/>
    <w:rsid w:val="0088245D"/>
    <w:rsid w:val="008C103D"/>
    <w:rsid w:val="008D32E3"/>
    <w:rsid w:val="008E1A5B"/>
    <w:rsid w:val="008E2C89"/>
    <w:rsid w:val="008F1125"/>
    <w:rsid w:val="00905DAA"/>
    <w:rsid w:val="009122FB"/>
    <w:rsid w:val="00912343"/>
    <w:rsid w:val="00951849"/>
    <w:rsid w:val="00955EA5"/>
    <w:rsid w:val="009610DA"/>
    <w:rsid w:val="00993BD6"/>
    <w:rsid w:val="009967CD"/>
    <w:rsid w:val="009978B6"/>
    <w:rsid w:val="009A5746"/>
    <w:rsid w:val="009C3B99"/>
    <w:rsid w:val="009D095B"/>
    <w:rsid w:val="009D26D2"/>
    <w:rsid w:val="009E4E18"/>
    <w:rsid w:val="009F43FF"/>
    <w:rsid w:val="00A12768"/>
    <w:rsid w:val="00A17348"/>
    <w:rsid w:val="00A25CF8"/>
    <w:rsid w:val="00A3755D"/>
    <w:rsid w:val="00A54BD0"/>
    <w:rsid w:val="00A57B00"/>
    <w:rsid w:val="00A93B5E"/>
    <w:rsid w:val="00AB64F9"/>
    <w:rsid w:val="00AD4225"/>
    <w:rsid w:val="00AE347C"/>
    <w:rsid w:val="00B14F8C"/>
    <w:rsid w:val="00B15906"/>
    <w:rsid w:val="00B228EF"/>
    <w:rsid w:val="00B30D63"/>
    <w:rsid w:val="00B44ABC"/>
    <w:rsid w:val="00B501EE"/>
    <w:rsid w:val="00B71432"/>
    <w:rsid w:val="00B845A0"/>
    <w:rsid w:val="00B96742"/>
    <w:rsid w:val="00BB1D44"/>
    <w:rsid w:val="00BB4125"/>
    <w:rsid w:val="00BB46D1"/>
    <w:rsid w:val="00BC0FE4"/>
    <w:rsid w:val="00BD2FF1"/>
    <w:rsid w:val="00C04A89"/>
    <w:rsid w:val="00C114B3"/>
    <w:rsid w:val="00C126A2"/>
    <w:rsid w:val="00C76A0B"/>
    <w:rsid w:val="00C8049B"/>
    <w:rsid w:val="00C80AFD"/>
    <w:rsid w:val="00C82A9B"/>
    <w:rsid w:val="00C83C33"/>
    <w:rsid w:val="00C86F45"/>
    <w:rsid w:val="00CA42AC"/>
    <w:rsid w:val="00CC21DB"/>
    <w:rsid w:val="00CD52D6"/>
    <w:rsid w:val="00CD6F8D"/>
    <w:rsid w:val="00CF6C75"/>
    <w:rsid w:val="00CF6F3F"/>
    <w:rsid w:val="00D01253"/>
    <w:rsid w:val="00D12BDE"/>
    <w:rsid w:val="00D23703"/>
    <w:rsid w:val="00D4473B"/>
    <w:rsid w:val="00D54E63"/>
    <w:rsid w:val="00D64E79"/>
    <w:rsid w:val="00D66C47"/>
    <w:rsid w:val="00D81FC2"/>
    <w:rsid w:val="00D83DF7"/>
    <w:rsid w:val="00DA2634"/>
    <w:rsid w:val="00DA29FE"/>
    <w:rsid w:val="00DB7856"/>
    <w:rsid w:val="00DB7975"/>
    <w:rsid w:val="00DC2245"/>
    <w:rsid w:val="00E00A4A"/>
    <w:rsid w:val="00E07945"/>
    <w:rsid w:val="00E24030"/>
    <w:rsid w:val="00E319F9"/>
    <w:rsid w:val="00E62860"/>
    <w:rsid w:val="00E91822"/>
    <w:rsid w:val="00EA13CE"/>
    <w:rsid w:val="00EB535F"/>
    <w:rsid w:val="00EB5940"/>
    <w:rsid w:val="00EC1380"/>
    <w:rsid w:val="00EC374D"/>
    <w:rsid w:val="00EC631B"/>
    <w:rsid w:val="00EF253E"/>
    <w:rsid w:val="00F02319"/>
    <w:rsid w:val="00F15A73"/>
    <w:rsid w:val="00F26226"/>
    <w:rsid w:val="00F30CCB"/>
    <w:rsid w:val="00F42CC9"/>
    <w:rsid w:val="00F47917"/>
    <w:rsid w:val="00F52232"/>
    <w:rsid w:val="00F54944"/>
    <w:rsid w:val="00F601D9"/>
    <w:rsid w:val="00F60AA0"/>
    <w:rsid w:val="00FA3990"/>
    <w:rsid w:val="00FB541F"/>
    <w:rsid w:val="00FB6037"/>
    <w:rsid w:val="00FB6C6B"/>
    <w:rsid w:val="00FC545C"/>
    <w:rsid w:val="00FC57BF"/>
    <w:rsid w:val="00FE0F50"/>
    <w:rsid w:val="00FE1467"/>
    <w:rsid w:val="00FE5188"/>
    <w:rsid w:val="00FF3FB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"/>
    <o:shapelayout v:ext="edit">
      <o:idmap v:ext="edit" data="2"/>
    </o:shapelayout>
  </w:shapeDefaults>
  <w:doNotEmbedSmartTags/>
  <w:decimalSymbol w:val=","/>
  <w:listSeparator w:val=";"/>
  <w14:docId w14:val="2E8D86B2"/>
  <w15:docId w15:val="{FC231A08-5814-45F6-9288-4170A4F0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BDE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231EC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26D2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yperlink" Target="mailto:rosielsantos87@gmail.com" TargetMode="External" /><Relationship Id="rId5" Type="http://schemas.openxmlformats.org/officeDocument/2006/relationships/settings" Target="settings.xml" /><Relationship Id="rId15" Type="http://schemas.openxmlformats.org/officeDocument/2006/relationships/theme" Target="theme/theme1.xml" /><Relationship Id="rId10" Type="http://schemas.openxmlformats.org/officeDocument/2006/relationships/hyperlink" Target="mailto:rosiel_santos@hotmail.com" TargetMode="External" /><Relationship Id="rId4" Type="http://schemas.openxmlformats.org/officeDocument/2006/relationships/styles" Target="styles.xml" /><Relationship Id="rId9" Type="http://schemas.openxmlformats.org/officeDocument/2006/relationships/image" Target="media/image1.jpeg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520de%2520programas\Microsoft%2520Office\Templates\1046\OrielLetter.Dotx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26D4CAD2-86ED-4406-B0D1-30196AB4C1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1</TotalTime>
  <Pages>1</Pages>
  <Words>305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1949</CharactersWithSpaces>
  <SharedDoc>false</SharedDoc>
  <HLinks>
    <vt:vector size="12" baseType="variant">
      <vt:variant>
        <vt:i4>4784248</vt:i4>
      </vt:variant>
      <vt:variant>
        <vt:i4>3</vt:i4>
      </vt:variant>
      <vt:variant>
        <vt:i4>0</vt:i4>
      </vt:variant>
      <vt:variant>
        <vt:i4>5</vt:i4>
      </vt:variant>
      <vt:variant>
        <vt:lpwstr>mailto:rosielsantos87@gmail.com</vt:lpwstr>
      </vt:variant>
      <vt:variant>
        <vt:lpwstr/>
      </vt:variant>
      <vt:variant>
        <vt:i4>2097208</vt:i4>
      </vt:variant>
      <vt:variant>
        <vt:i4>0</vt:i4>
      </vt:variant>
      <vt:variant>
        <vt:i4>0</vt:i4>
      </vt:variant>
      <vt:variant>
        <vt:i4>5</vt:i4>
      </vt:variant>
      <vt:variant>
        <vt:lpwstr>mailto:rosiel_santos@hotmail.com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rosiel santos</cp:lastModifiedBy>
  <cp:revision>2</cp:revision>
  <cp:lastPrinted>2021-03-10T00:58:00Z</cp:lastPrinted>
  <dcterms:created xsi:type="dcterms:W3CDTF">2025-03-31T14:48:00Z</dcterms:created>
  <dcterms:modified xsi:type="dcterms:W3CDTF">2025-03-31T14:48:00Z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